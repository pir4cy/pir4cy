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A42D60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5AC55FE" w14:textId="51543E0C" w:rsidR="00692703" w:rsidRPr="00CF1A49" w:rsidRDefault="00C46B74" w:rsidP="00913946">
            <w:pPr>
              <w:pStyle w:val="Title"/>
            </w:pPr>
            <w:r>
              <w:t>Kshitij Tripathi</w:t>
            </w:r>
          </w:p>
          <w:p w14:paraId="0658DDD5" w14:textId="5765A93A" w:rsidR="00692703" w:rsidRPr="00CF1A49" w:rsidRDefault="00C46B74" w:rsidP="00913946">
            <w:pPr>
              <w:pStyle w:val="ContactInfoEmphasis"/>
              <w:contextualSpacing w:val="0"/>
            </w:pPr>
            <w:r>
              <w:t>kt145@hotmail.com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72BB203F35BEA46BBEE37A56AA4752D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Pr="00C46B74">
                <w:rPr>
                  <w:rStyle w:val="Hyperlink"/>
                </w:rPr>
                <w:t>LinkedIn</w:t>
              </w:r>
            </w:hyperlink>
            <w: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79B272BAB55E024680FE97DA134DEFEA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proofErr w:type="spellStart"/>
              <w:r w:rsidRPr="00C46B74">
                <w:rPr>
                  <w:rStyle w:val="Hyperlink"/>
                </w:rPr>
                <w:t>Github</w:t>
              </w:r>
              <w:proofErr w:type="spellEnd"/>
            </w:hyperlink>
            <w:r w:rsidR="00606887">
              <w:t xml:space="preserve"> </w:t>
            </w:r>
            <w:sdt>
              <w:sdtPr>
                <w:alias w:val="Divider dot:"/>
                <w:tag w:val="Divider dot:"/>
                <w:id w:val="159286317"/>
                <w:placeholder>
                  <w:docPart w:val="13515C7D8F0599459B2E3E845F3A9317"/>
                </w:placeholder>
                <w:temporary/>
                <w:showingPlcHdr/>
                <w15:appearance w15:val="hidden"/>
              </w:sdtPr>
              <w:sdtContent>
                <w:r w:rsidR="00606887" w:rsidRPr="00CF1A49">
                  <w:t>·</w:t>
                </w:r>
              </w:sdtContent>
            </w:sdt>
            <w:r w:rsidR="00606887">
              <w:t xml:space="preserve"> </w:t>
            </w:r>
            <w:hyperlink r:id="rId9" w:anchor="gs.3o2vwr" w:history="1">
              <w:r w:rsidR="00606887" w:rsidRPr="00606887">
                <w:rPr>
                  <w:rStyle w:val="Hyperlink"/>
                </w:rPr>
                <w:t>Certified PNPT</w:t>
              </w:r>
            </w:hyperlink>
          </w:p>
        </w:tc>
      </w:tr>
      <w:tr w:rsidR="009571D8" w:rsidRPr="00CF1A49" w14:paraId="1777D4D9" w14:textId="77777777" w:rsidTr="00692703">
        <w:tc>
          <w:tcPr>
            <w:tcW w:w="9360" w:type="dxa"/>
            <w:tcMar>
              <w:top w:w="432" w:type="dxa"/>
            </w:tcMar>
          </w:tcPr>
          <w:p w14:paraId="11196D03" w14:textId="614EBBAD" w:rsidR="001755A8" w:rsidRPr="00CF1A49" w:rsidRDefault="00062D41" w:rsidP="00913946">
            <w:pPr>
              <w:contextualSpacing w:val="0"/>
            </w:pPr>
            <w:r>
              <w:t xml:space="preserve"> </w:t>
            </w:r>
            <w:r w:rsidR="00A376C2">
              <w:t xml:space="preserve">A </w:t>
            </w:r>
            <w:r w:rsidR="002F022E">
              <w:t>cybersecurity engineer</w:t>
            </w:r>
            <w:r w:rsidR="00A376C2">
              <w:t xml:space="preserve"> with innate curiosity and a keen attention to detail</w:t>
            </w:r>
            <w:r w:rsidR="002F022E">
              <w:t>. Looking to create solutions by combining my cyber security knowledge and development skills.  Skilled in threat analysis, code review, penetration testing</w:t>
            </w:r>
            <w:r w:rsidR="00606887">
              <w:t>, incident response</w:t>
            </w:r>
            <w:r w:rsidR="002F022E">
              <w:t xml:space="preserve"> and programming.</w:t>
            </w:r>
          </w:p>
        </w:tc>
      </w:tr>
    </w:tbl>
    <w:p w14:paraId="12D55CD9" w14:textId="1E57B0F9" w:rsidR="00606887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4B04B02EB8C12439B728D285DE1BBA0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8E16DE" w:rsidRPr="00CF1A49" w14:paraId="5FB4E6C5" w14:textId="77777777" w:rsidTr="00606887">
        <w:tc>
          <w:tcPr>
            <w:tcW w:w="9290" w:type="dxa"/>
          </w:tcPr>
          <w:p w14:paraId="3E54520E" w14:textId="03ECFCEF" w:rsidR="008E16DE" w:rsidRDefault="008E16DE" w:rsidP="00606887">
            <w:pPr>
              <w:pStyle w:val="Heading3"/>
            </w:pPr>
            <w:r>
              <w:t>07/2024 – PRESENT</w:t>
            </w:r>
          </w:p>
          <w:p w14:paraId="0040435A" w14:textId="59073712" w:rsidR="008E16DE" w:rsidRDefault="008E16DE" w:rsidP="00606887">
            <w:pPr>
              <w:pStyle w:val="Heading3"/>
              <w:rPr>
                <w:rStyle w:val="SubtleReference"/>
                <w:sz w:val="26"/>
                <w:szCs w:val="26"/>
              </w:rPr>
            </w:pPr>
            <w:r w:rsidRPr="008E16DE">
              <w:rPr>
                <w:bCs/>
                <w:color w:val="1D824C" w:themeColor="accent1"/>
                <w:sz w:val="26"/>
                <w:szCs w:val="26"/>
              </w:rPr>
              <w:t>Concierge Security Engineer,</w:t>
            </w:r>
            <w:r>
              <w:t xml:space="preserve"> </w:t>
            </w:r>
            <w:r w:rsidRPr="008E16DE">
              <w:rPr>
                <w:rStyle w:val="SubtleReference"/>
                <w:sz w:val="26"/>
                <w:szCs w:val="26"/>
              </w:rPr>
              <w:t>Arctic Wolf</w:t>
            </w:r>
          </w:p>
          <w:p w14:paraId="645E8FA3" w14:textId="723CE269" w:rsidR="008E16DE" w:rsidRPr="008E16DE" w:rsidRDefault="00CF662D" w:rsidP="008E16DE">
            <w:pPr>
              <w:pStyle w:val="Heading3"/>
              <w:numPr>
                <w:ilvl w:val="0"/>
                <w:numId w:val="26"/>
              </w:num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Advised clients on strengthening security operations and aligning strategies with business objectives.</w:t>
            </w:r>
          </w:p>
          <w:p w14:paraId="1A4AFF18" w14:textId="5B8BB182" w:rsidR="008E16DE" w:rsidRPr="00CF662D" w:rsidRDefault="00CF662D" w:rsidP="008E16DE">
            <w:pPr>
              <w:pStyle w:val="Heading3"/>
              <w:numPr>
                <w:ilvl w:val="0"/>
                <w:numId w:val="26"/>
              </w:numPr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CF662D">
              <w:rPr>
                <w:rFonts w:eastAsiaTheme="minorHAnsi" w:cstheme="minorBidi"/>
                <w:b w:val="0"/>
                <w:caps w:val="0"/>
                <w:szCs w:val="22"/>
              </w:rPr>
              <w:t>Provided actionable recommendatiosn through executive briefings and security reports.</w:t>
            </w:r>
          </w:p>
          <w:p w14:paraId="57E90841" w14:textId="480EE45B" w:rsidR="00CF662D" w:rsidRPr="00CF662D" w:rsidRDefault="00CF662D" w:rsidP="008E16DE">
            <w:pPr>
              <w:pStyle w:val="Heading3"/>
              <w:numPr>
                <w:ilvl w:val="0"/>
                <w:numId w:val="26"/>
              </w:numPr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CF662D">
              <w:rPr>
                <w:rFonts w:eastAsiaTheme="minorHAnsi" w:cstheme="minorBidi"/>
                <w:b w:val="0"/>
                <w:caps w:val="0"/>
                <w:szCs w:val="22"/>
              </w:rPr>
              <w:t>Guided clients through the deployment and optimization of MDR solutions for seamless integration.</w:t>
            </w:r>
          </w:p>
          <w:p w14:paraId="5A937CDE" w14:textId="77777777" w:rsidR="009F1984" w:rsidRPr="009F1984" w:rsidRDefault="009F1984" w:rsidP="008E16DE">
            <w:pPr>
              <w:pStyle w:val="Heading3"/>
              <w:numPr>
                <w:ilvl w:val="0"/>
                <w:numId w:val="26"/>
              </w:numPr>
            </w:pPr>
            <w:r w:rsidRPr="009F1984">
              <w:rPr>
                <w:rFonts w:eastAsiaTheme="minorHAnsi" w:cstheme="minorBidi"/>
                <w:b w:val="0"/>
                <w:caps w:val="0"/>
                <w:szCs w:val="22"/>
              </w:rPr>
              <w:t xml:space="preserve">Developed internal tooling to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support Concierge teams with their workflows.</w:t>
            </w:r>
          </w:p>
          <w:p w14:paraId="63A5B443" w14:textId="77777777" w:rsidR="009F1984" w:rsidRPr="00CF662D" w:rsidRDefault="00CF662D" w:rsidP="00CF662D">
            <w:pPr>
              <w:pStyle w:val="Heading3"/>
              <w:numPr>
                <w:ilvl w:val="0"/>
                <w:numId w:val="26"/>
              </w:num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Collaborated with engineers to renew existing workflows and create new ones. </w:t>
            </w:r>
          </w:p>
          <w:p w14:paraId="7BA40DDE" w14:textId="49B580FE" w:rsidR="00CF662D" w:rsidRDefault="00CF662D" w:rsidP="00CF662D">
            <w:pPr>
              <w:pStyle w:val="Heading3"/>
              <w:ind w:left="720"/>
            </w:pPr>
          </w:p>
        </w:tc>
      </w:tr>
      <w:tr w:rsidR="00606887" w:rsidRPr="00CF1A49" w14:paraId="34BF1B69" w14:textId="77777777" w:rsidTr="00606887">
        <w:tc>
          <w:tcPr>
            <w:tcW w:w="9290" w:type="dxa"/>
          </w:tcPr>
          <w:p w14:paraId="16377399" w14:textId="77238DB7" w:rsidR="00606887" w:rsidRPr="00CF1A49" w:rsidRDefault="00606887" w:rsidP="00606887">
            <w:pPr>
              <w:pStyle w:val="Heading3"/>
              <w:contextualSpacing w:val="0"/>
            </w:pPr>
            <w:r>
              <w:t>11/2023</w:t>
            </w:r>
            <w:r w:rsidRPr="00CF1A49">
              <w:t xml:space="preserve"> – </w:t>
            </w:r>
            <w:r w:rsidR="008E16DE">
              <w:t>07/2024</w:t>
            </w:r>
          </w:p>
          <w:p w14:paraId="685A6E46" w14:textId="1AABE0D6" w:rsidR="00606887" w:rsidRPr="00606887" w:rsidRDefault="00606887" w:rsidP="00606887">
            <w:pPr>
              <w:pStyle w:val="Heading2"/>
              <w:contextualSpacing w:val="0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C46B74">
              <w:rPr>
                <w:bCs/>
              </w:rPr>
              <w:t xml:space="preserve">Security Engineer </w:t>
            </w:r>
            <w:r>
              <w:rPr>
                <w:bCs/>
              </w:rPr>
              <w:t>2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Arctic Wolf </w:t>
            </w:r>
          </w:p>
          <w:p w14:paraId="1A8629AB" w14:textId="77777777" w:rsidR="00606887" w:rsidRPr="00606887" w:rsidRDefault="00606887" w:rsidP="00606887">
            <w:pPr>
              <w:pStyle w:val="Heading3"/>
              <w:numPr>
                <w:ilvl w:val="0"/>
                <w:numId w:val="26"/>
              </w:numPr>
            </w:pPr>
            <w:r w:rsidRPr="00606887">
              <w:rPr>
                <w:rFonts w:eastAsiaTheme="minorHAnsi" w:cstheme="minorBidi"/>
                <w:b w:val="0"/>
                <w:caps w:val="0"/>
                <w:szCs w:val="22"/>
              </w:rPr>
              <w:t xml:space="preserve">Proficiently analyzed and prioritized security events from diverse sources, optimizing response times. </w:t>
            </w:r>
          </w:p>
          <w:p w14:paraId="26C3166C" w14:textId="77777777" w:rsidR="00606887" w:rsidRPr="00606887" w:rsidRDefault="00606887" w:rsidP="00606887">
            <w:pPr>
              <w:pStyle w:val="Heading3"/>
              <w:numPr>
                <w:ilvl w:val="0"/>
                <w:numId w:val="26"/>
              </w:numPr>
            </w:pPr>
            <w:r w:rsidRPr="00606887">
              <w:rPr>
                <w:rFonts w:eastAsiaTheme="minorHAnsi" w:cstheme="minorBidi"/>
                <w:b w:val="0"/>
                <w:caps w:val="0"/>
                <w:szCs w:val="22"/>
              </w:rPr>
              <w:t xml:space="preserve">Led end-to-end security incident management, collaborating with internal and external teams, and expertly handled complex investigations. </w:t>
            </w:r>
          </w:p>
          <w:p w14:paraId="3712064F" w14:textId="77777777" w:rsidR="00606887" w:rsidRPr="00606887" w:rsidRDefault="00606887" w:rsidP="00606887">
            <w:pPr>
              <w:pStyle w:val="Heading3"/>
              <w:numPr>
                <w:ilvl w:val="0"/>
                <w:numId w:val="26"/>
              </w:num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A</w:t>
            </w:r>
            <w:r w:rsidRPr="00606887">
              <w:rPr>
                <w:rFonts w:eastAsiaTheme="minorHAnsi" w:cstheme="minorBidi"/>
                <w:b w:val="0"/>
                <w:caps w:val="0"/>
                <w:szCs w:val="22"/>
              </w:rPr>
              <w:t xml:space="preserve">deptly prioritized tasks, balancing explicit and implied priorities, while conducting thorough quality assessments for operational improvement. </w:t>
            </w:r>
          </w:p>
          <w:p w14:paraId="20DFBC0D" w14:textId="77777777" w:rsidR="00606887" w:rsidRPr="00606887" w:rsidRDefault="00606887" w:rsidP="00606887">
            <w:pPr>
              <w:pStyle w:val="Heading3"/>
              <w:numPr>
                <w:ilvl w:val="0"/>
                <w:numId w:val="26"/>
              </w:numPr>
            </w:pPr>
            <w:r w:rsidRPr="00606887">
              <w:rPr>
                <w:rFonts w:eastAsiaTheme="minorHAnsi" w:cstheme="minorBidi"/>
                <w:b w:val="0"/>
                <w:caps w:val="0"/>
                <w:szCs w:val="22"/>
              </w:rPr>
              <w:t>Actively mentored team members, promoting knowledge sharing, and demonstrated commitment to continuous learning and skill development within my security expertise.</w:t>
            </w:r>
          </w:p>
          <w:p w14:paraId="4B5FC96C" w14:textId="7C52391A" w:rsidR="00606887" w:rsidRDefault="00606887" w:rsidP="00606887">
            <w:pPr>
              <w:pStyle w:val="Heading3"/>
              <w:numPr>
                <w:ilvl w:val="0"/>
                <w:numId w:val="26"/>
              </w:numPr>
            </w:pPr>
            <w:r>
              <w:t>D</w:t>
            </w:r>
            <w:r w:rsidRPr="00606887">
              <w:rPr>
                <w:rFonts w:eastAsiaTheme="minorHAnsi" w:cstheme="minorBidi"/>
                <w:b w:val="0"/>
                <w:caps w:val="0"/>
                <w:szCs w:val="22"/>
              </w:rPr>
              <w:t xml:space="preserve">eveloped internal tooling to support engineers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in their </w:t>
            </w:r>
            <w:r w:rsidRPr="00606887">
              <w:rPr>
                <w:rFonts w:eastAsiaTheme="minorHAnsi" w:cstheme="minorBidi"/>
                <w:b w:val="0"/>
                <w:caps w:val="0"/>
                <w:szCs w:val="22"/>
              </w:rPr>
              <w:t>workflow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s &amp; </w:t>
            </w:r>
            <w:r w:rsidRPr="00606887">
              <w:rPr>
                <w:rFonts w:eastAsiaTheme="minorHAnsi" w:cstheme="minorBidi"/>
                <w:b w:val="0"/>
                <w:caps w:val="0"/>
                <w:szCs w:val="22"/>
              </w:rPr>
              <w:t>communications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.</w:t>
            </w:r>
          </w:p>
        </w:tc>
      </w:tr>
      <w:tr w:rsidR="00606887" w:rsidRPr="00CF1A49" w14:paraId="595D4154" w14:textId="77777777" w:rsidTr="00606887">
        <w:tc>
          <w:tcPr>
            <w:tcW w:w="9290" w:type="dxa"/>
          </w:tcPr>
          <w:p w14:paraId="228B698E" w14:textId="77777777" w:rsidR="00606887" w:rsidRDefault="00606887" w:rsidP="001D0BF1">
            <w:pPr>
              <w:pStyle w:val="Heading3"/>
            </w:pPr>
          </w:p>
        </w:tc>
      </w:tr>
      <w:tr w:rsidR="001D0BF1" w:rsidRPr="00CF1A49" w14:paraId="4D2D6D90" w14:textId="77777777" w:rsidTr="00606887">
        <w:tc>
          <w:tcPr>
            <w:tcW w:w="9290" w:type="dxa"/>
          </w:tcPr>
          <w:p w14:paraId="43947BAC" w14:textId="5A49F5DC" w:rsidR="001D0BF1" w:rsidRPr="00CF1A49" w:rsidRDefault="00C46B74" w:rsidP="001D0BF1">
            <w:pPr>
              <w:pStyle w:val="Heading3"/>
              <w:contextualSpacing w:val="0"/>
            </w:pPr>
            <w:r>
              <w:t>06/2023</w:t>
            </w:r>
            <w:r w:rsidR="001D0BF1" w:rsidRPr="00CF1A49">
              <w:t xml:space="preserve"> – </w:t>
            </w:r>
            <w:r w:rsidR="00606887">
              <w:t>11/2023</w:t>
            </w:r>
          </w:p>
          <w:p w14:paraId="32593B18" w14:textId="4EDD369A" w:rsidR="001D0BF1" w:rsidRPr="00CF1A49" w:rsidRDefault="00C46B74" w:rsidP="001D0BF1">
            <w:pPr>
              <w:pStyle w:val="Heading2"/>
              <w:contextualSpacing w:val="0"/>
            </w:pPr>
            <w:r w:rsidRPr="00C46B74">
              <w:rPr>
                <w:bCs/>
              </w:rPr>
              <w:t>Security Engineer 1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Arctic Wolf </w:t>
            </w:r>
          </w:p>
          <w:p w14:paraId="20615976" w14:textId="77777777" w:rsidR="001E3120" w:rsidRDefault="00C46B74" w:rsidP="00C46B74">
            <w:pPr>
              <w:pStyle w:val="ListParagraph"/>
              <w:numPr>
                <w:ilvl w:val="0"/>
                <w:numId w:val="15"/>
              </w:numPr>
            </w:pPr>
            <w:r w:rsidRPr="00C46B74">
              <w:t>Developed and implemented tools and scripts for workflow optimization, streamlined communication, and enhanced accountability. Gathered feedback and iteratively improved the tools based on team input.</w:t>
            </w:r>
          </w:p>
          <w:p w14:paraId="3AE7B20B" w14:textId="77777777" w:rsidR="00C46B74" w:rsidRDefault="00C46B74" w:rsidP="00C46B74">
            <w:pPr>
              <w:pStyle w:val="ListParagraph"/>
              <w:numPr>
                <w:ilvl w:val="0"/>
                <w:numId w:val="15"/>
              </w:numPr>
            </w:pPr>
            <w:r w:rsidRPr="00C46B74">
              <w:t>Automated tasks reduced administrative work by 40%, improved collaboration, and accelerated decision-making. Achieved measurable time and cost savings for the organization.</w:t>
            </w:r>
          </w:p>
          <w:p w14:paraId="2153C640" w14:textId="77777777" w:rsidR="00C46B74" w:rsidRDefault="00C46B74" w:rsidP="00C46B74">
            <w:pPr>
              <w:pStyle w:val="ListParagraph"/>
              <w:numPr>
                <w:ilvl w:val="0"/>
                <w:numId w:val="15"/>
              </w:numPr>
            </w:pPr>
            <w:r w:rsidRPr="00C46B74">
              <w:t>Identified and mitigated data breaches, risks, and vulnerabilities. Provided tailored guidance and support to customers.</w:t>
            </w:r>
          </w:p>
          <w:p w14:paraId="243CD7BF" w14:textId="415124A0" w:rsidR="00C46B74" w:rsidRPr="00CF1A49" w:rsidRDefault="00C46B74" w:rsidP="00C46B74">
            <w:pPr>
              <w:pStyle w:val="ListParagraph"/>
              <w:numPr>
                <w:ilvl w:val="0"/>
                <w:numId w:val="15"/>
              </w:numPr>
            </w:pPr>
            <w:r w:rsidRPr="00C46B74">
              <w:lastRenderedPageBreak/>
              <w:t>Assisted senior investigators in conducting deep compromise investigations. Prepared detailed reports and responses for customers, addressing the nature of the incidents and recommending mitigation strategies.</w:t>
            </w:r>
          </w:p>
        </w:tc>
      </w:tr>
      <w:tr w:rsidR="00F61DF9" w:rsidRPr="00CF1A49" w14:paraId="313B8DA6" w14:textId="77777777" w:rsidTr="00606887">
        <w:trPr>
          <w:trHeight w:val="855"/>
        </w:trPr>
        <w:tc>
          <w:tcPr>
            <w:tcW w:w="9290" w:type="dxa"/>
            <w:tcMar>
              <w:top w:w="216" w:type="dxa"/>
            </w:tcMar>
          </w:tcPr>
          <w:p w14:paraId="62D10979" w14:textId="5BE5E011" w:rsidR="00F61DF9" w:rsidRPr="00CF1A49" w:rsidRDefault="00C46B74" w:rsidP="00F61DF9">
            <w:pPr>
              <w:pStyle w:val="Heading3"/>
              <w:contextualSpacing w:val="0"/>
            </w:pPr>
            <w:r>
              <w:lastRenderedPageBreak/>
              <w:t>01/2023</w:t>
            </w:r>
            <w:r w:rsidR="00F61DF9" w:rsidRPr="00CF1A49">
              <w:t xml:space="preserve"> – </w:t>
            </w:r>
            <w:r>
              <w:t>06/2023</w:t>
            </w:r>
          </w:p>
          <w:p w14:paraId="086550D6" w14:textId="0DDC59BB" w:rsidR="00F61DF9" w:rsidRPr="00CF1A49" w:rsidRDefault="00C46B74" w:rsidP="00F61DF9">
            <w:pPr>
              <w:pStyle w:val="Heading2"/>
              <w:contextualSpacing w:val="0"/>
            </w:pPr>
            <w:r w:rsidRPr="00C46B74">
              <w:rPr>
                <w:bCs/>
              </w:rPr>
              <w:t>Security Analyst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Arctic Wolf</w:t>
            </w:r>
          </w:p>
          <w:p w14:paraId="68C1D959" w14:textId="77777777" w:rsidR="00F61DF9" w:rsidRDefault="00C46B74" w:rsidP="00C46B74">
            <w:pPr>
              <w:pStyle w:val="ListParagraph"/>
              <w:numPr>
                <w:ilvl w:val="0"/>
                <w:numId w:val="16"/>
              </w:numPr>
            </w:pPr>
            <w:r w:rsidRPr="00C46B74">
              <w:t>Monitored and analyzed network traffic, system logs, and security events to identify potential security incidents.</w:t>
            </w:r>
          </w:p>
          <w:p w14:paraId="3525517A" w14:textId="77777777" w:rsidR="00C46B74" w:rsidRDefault="00C46B74" w:rsidP="00C46B74">
            <w:pPr>
              <w:pStyle w:val="ListParagraph"/>
              <w:numPr>
                <w:ilvl w:val="0"/>
                <w:numId w:val="16"/>
              </w:numPr>
            </w:pPr>
            <w:r w:rsidRPr="00C46B74">
              <w:t>Investigated and triaged security alerts using industry-standard tools and methodologies.</w:t>
            </w:r>
          </w:p>
          <w:p w14:paraId="7A86AB26" w14:textId="77777777" w:rsidR="00C46B74" w:rsidRDefault="00C46B74" w:rsidP="00C46B74">
            <w:pPr>
              <w:pStyle w:val="ListParagraph"/>
              <w:numPr>
                <w:ilvl w:val="0"/>
                <w:numId w:val="16"/>
              </w:numPr>
            </w:pPr>
            <w:r w:rsidRPr="00C46B74">
              <w:t>Successfully mitigated and resolved 95% of security incidents within established SLA timeframes, minimizing the impact on business operations.</w:t>
            </w:r>
          </w:p>
          <w:p w14:paraId="6597A053" w14:textId="77777777" w:rsidR="00C46B74" w:rsidRDefault="00C46B74" w:rsidP="00C46B74"/>
          <w:p w14:paraId="711B8B6F" w14:textId="24CE5225" w:rsidR="00C46B74" w:rsidRPr="00CF1A49" w:rsidRDefault="00C46B74" w:rsidP="00C46B74">
            <w:pPr>
              <w:pStyle w:val="Heading3"/>
              <w:contextualSpacing w:val="0"/>
            </w:pPr>
            <w:r>
              <w:t>02/2022</w:t>
            </w:r>
            <w:r w:rsidRPr="00CF1A49">
              <w:t xml:space="preserve"> – </w:t>
            </w:r>
            <w:r>
              <w:t>01/2023</w:t>
            </w:r>
          </w:p>
          <w:p w14:paraId="48C10FFE" w14:textId="4C4AF0E5" w:rsidR="00C46B74" w:rsidRPr="00CF1A49" w:rsidRDefault="00C46B74" w:rsidP="00C46B74">
            <w:pPr>
              <w:pStyle w:val="Heading2"/>
              <w:contextualSpacing w:val="0"/>
            </w:pPr>
            <w:r w:rsidRPr="00C46B74">
              <w:rPr>
                <w:bCs/>
              </w:rPr>
              <w:t>Security Analyst</w:t>
            </w:r>
            <w:r>
              <w:rPr>
                <w:bCs/>
              </w:rPr>
              <w:t xml:space="preserve"> - Intern</w:t>
            </w:r>
            <w:r w:rsidRPr="00CF1A49">
              <w:t xml:space="preserve">, </w:t>
            </w:r>
            <w:r>
              <w:rPr>
                <w:rStyle w:val="SubtleReference"/>
              </w:rPr>
              <w:t>Arctic Wolf</w:t>
            </w:r>
          </w:p>
          <w:p w14:paraId="3393316A" w14:textId="77777777" w:rsidR="00C46B74" w:rsidRDefault="00194EE4" w:rsidP="00194EE4">
            <w:pPr>
              <w:pStyle w:val="ListParagraph"/>
              <w:numPr>
                <w:ilvl w:val="0"/>
                <w:numId w:val="18"/>
              </w:numPr>
            </w:pPr>
            <w:r>
              <w:t xml:space="preserve">Used my time as an intern to learn all the tools and aspects of the Security Analyst role. </w:t>
            </w:r>
          </w:p>
          <w:p w14:paraId="351F70FE" w14:textId="0474D5B0" w:rsidR="00194EE4" w:rsidRDefault="00194EE4" w:rsidP="00194EE4">
            <w:pPr>
              <w:pStyle w:val="ListParagraph"/>
              <w:numPr>
                <w:ilvl w:val="0"/>
                <w:numId w:val="18"/>
              </w:numPr>
            </w:pPr>
            <w:r>
              <w:t>Worked on hard Tier 1 tickets to under gain knowledge and experience to excel in the full-time role.</w:t>
            </w:r>
          </w:p>
          <w:p w14:paraId="31DAC81B" w14:textId="7B48B7B9" w:rsidR="00606887" w:rsidRDefault="00194EE4" w:rsidP="00606887">
            <w:pPr>
              <w:pStyle w:val="ListParagraph"/>
              <w:numPr>
                <w:ilvl w:val="0"/>
                <w:numId w:val="18"/>
              </w:numPr>
            </w:pPr>
            <w:r>
              <w:t>Worked on various projects, collaborating with different departments and creating long-term solutions to pain points in Tier 1 processes.</w:t>
            </w:r>
          </w:p>
        </w:tc>
      </w:tr>
    </w:tbl>
    <w:sdt>
      <w:sdtPr>
        <w:alias w:val="Education:"/>
        <w:tag w:val="Education:"/>
        <w:id w:val="-1908763273"/>
        <w:placeholder>
          <w:docPart w:val="42FFC4B5F3CF6840B55783BCD73346CD"/>
        </w:placeholder>
        <w:temporary/>
        <w:showingPlcHdr/>
        <w15:appearance w15:val="hidden"/>
      </w:sdtPr>
      <w:sdtContent>
        <w:p w14:paraId="54B5EAF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A57FFB0" w14:textId="77777777" w:rsidTr="00D66A52">
        <w:tc>
          <w:tcPr>
            <w:tcW w:w="9355" w:type="dxa"/>
          </w:tcPr>
          <w:p w14:paraId="62045235" w14:textId="3073FCE9" w:rsidR="001D0BF1" w:rsidRPr="00CF1A49" w:rsidRDefault="00194EE4" w:rsidP="001D0BF1">
            <w:pPr>
              <w:pStyle w:val="Heading3"/>
              <w:contextualSpacing w:val="0"/>
            </w:pPr>
            <w:r>
              <w:t>05/2022 – 12/2022</w:t>
            </w:r>
          </w:p>
          <w:p w14:paraId="5FB0BD38" w14:textId="7E121118" w:rsidR="007538DC" w:rsidRPr="00CF1A49" w:rsidRDefault="00194EE4" w:rsidP="00536EF4">
            <w:pPr>
              <w:pStyle w:val="Heading2"/>
              <w:contextualSpacing w:val="0"/>
            </w:pPr>
            <w:r>
              <w:t>Project Management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Georgian College</w:t>
            </w:r>
          </w:p>
        </w:tc>
      </w:tr>
      <w:tr w:rsidR="00F61DF9" w:rsidRPr="00CF1A49" w14:paraId="5CEF0EBB" w14:textId="77777777" w:rsidTr="00F61DF9">
        <w:tc>
          <w:tcPr>
            <w:tcW w:w="9355" w:type="dxa"/>
            <w:tcMar>
              <w:top w:w="216" w:type="dxa"/>
            </w:tcMar>
          </w:tcPr>
          <w:p w14:paraId="3CF8BD75" w14:textId="123361D7" w:rsidR="00F61DF9" w:rsidRPr="00CF1A49" w:rsidRDefault="00194EE4" w:rsidP="00F61DF9">
            <w:pPr>
              <w:pStyle w:val="Heading3"/>
              <w:contextualSpacing w:val="0"/>
            </w:pPr>
            <w:r>
              <w:t>05/2021 – 12/2021</w:t>
            </w:r>
          </w:p>
          <w:p w14:paraId="398A6305" w14:textId="1B2893A6" w:rsidR="00F61DF9" w:rsidRDefault="00194EE4" w:rsidP="00536EF4">
            <w:pPr>
              <w:pStyle w:val="Heading2"/>
              <w:contextualSpacing w:val="0"/>
              <w:rPr>
                <w:rStyle w:val="SubtleReference"/>
              </w:rPr>
            </w:pPr>
            <w:r>
              <w:t>Computer Application Security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Conestoga College</w:t>
            </w:r>
            <w:r w:rsidR="00536EF4">
              <w:rPr>
                <w:rStyle w:val="SubtleReference"/>
              </w:rPr>
              <w:br/>
            </w:r>
          </w:p>
          <w:p w14:paraId="4AEEE7A6" w14:textId="79515083" w:rsidR="00536EF4" w:rsidRPr="00CF1A49" w:rsidRDefault="00536EF4" w:rsidP="00536EF4">
            <w:pPr>
              <w:pStyle w:val="Heading3"/>
              <w:contextualSpacing w:val="0"/>
            </w:pPr>
            <w:r>
              <w:t>08/2016 – 09/2020</w:t>
            </w:r>
          </w:p>
          <w:p w14:paraId="7CB8E9D2" w14:textId="3221BB1B" w:rsidR="00536EF4" w:rsidRDefault="00536EF4" w:rsidP="00536EF4">
            <w:pPr>
              <w:pStyle w:val="Heading2"/>
              <w:contextualSpacing w:val="0"/>
            </w:pPr>
            <w:r w:rsidRPr="00536EF4">
              <w:rPr>
                <w:bCs/>
              </w:rPr>
              <w:t>Bachelor of Technology - Computer Science</w:t>
            </w:r>
            <w:r w:rsidRPr="00CF1A49">
              <w:t xml:space="preserve">, </w:t>
            </w:r>
            <w:r w:rsidRPr="00536EF4">
              <w:rPr>
                <w:b w:val="0"/>
                <w:smallCaps/>
                <w:color w:val="595959" w:themeColor="text1" w:themeTint="A6"/>
              </w:rPr>
              <w:t>Guru Gobind Singh Indraprastha University</w:t>
            </w:r>
          </w:p>
        </w:tc>
      </w:tr>
    </w:tbl>
    <w:sdt>
      <w:sdtPr>
        <w:alias w:val="Skills:"/>
        <w:tag w:val="Skills:"/>
        <w:id w:val="-1392877668"/>
        <w:placeholder>
          <w:docPart w:val="5D1F4CB0B87A1C4396E6230AB03656EE"/>
        </w:placeholder>
        <w:temporary/>
        <w:showingPlcHdr/>
        <w15:appearance w15:val="hidden"/>
      </w:sdtPr>
      <w:sdtContent>
        <w:p w14:paraId="5A14F61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553A34B" w14:textId="77777777" w:rsidTr="00536EF4">
        <w:tc>
          <w:tcPr>
            <w:tcW w:w="4680" w:type="dxa"/>
          </w:tcPr>
          <w:p w14:paraId="7130FE15" w14:textId="2E2087B0" w:rsidR="001E3120" w:rsidRPr="006E1507" w:rsidRDefault="00536EF4" w:rsidP="006E1507">
            <w:pPr>
              <w:pStyle w:val="ListBullet"/>
              <w:contextualSpacing w:val="0"/>
            </w:pPr>
            <w:r>
              <w:t>Python</w:t>
            </w:r>
          </w:p>
          <w:p w14:paraId="01766678" w14:textId="77777777" w:rsidR="001F4E6D" w:rsidRDefault="00536EF4" w:rsidP="006E1507">
            <w:pPr>
              <w:pStyle w:val="ListBullet"/>
              <w:contextualSpacing w:val="0"/>
            </w:pPr>
            <w:r>
              <w:t>Bash</w:t>
            </w:r>
          </w:p>
          <w:p w14:paraId="2977FEF7" w14:textId="77777777" w:rsidR="00536EF4" w:rsidRDefault="00536EF4" w:rsidP="006E1507">
            <w:pPr>
              <w:pStyle w:val="ListBullet"/>
              <w:contextualSpacing w:val="0"/>
            </w:pPr>
            <w:proofErr w:type="spellStart"/>
            <w:r>
              <w:t>Javascript</w:t>
            </w:r>
            <w:proofErr w:type="spellEnd"/>
          </w:p>
          <w:p w14:paraId="5FAEB1C0" w14:textId="77777777" w:rsidR="00536EF4" w:rsidRDefault="00536EF4" w:rsidP="006E1507">
            <w:pPr>
              <w:pStyle w:val="ListBullet"/>
              <w:contextualSpacing w:val="0"/>
            </w:pPr>
            <w:r>
              <w:t>Automation</w:t>
            </w:r>
          </w:p>
          <w:p w14:paraId="5A6D40A0" w14:textId="3CECC72C" w:rsidR="00606887" w:rsidRDefault="00606887" w:rsidP="006E1507">
            <w:pPr>
              <w:pStyle w:val="ListBullet"/>
              <w:contextualSpacing w:val="0"/>
            </w:pPr>
            <w:r>
              <w:t>Scripting</w:t>
            </w:r>
          </w:p>
          <w:p w14:paraId="77E10C28" w14:textId="7C628E26" w:rsidR="00606887" w:rsidRDefault="00606887" w:rsidP="006E1507">
            <w:pPr>
              <w:pStyle w:val="ListBullet"/>
              <w:contextualSpacing w:val="0"/>
            </w:pPr>
            <w:r>
              <w:t>Incident Response</w:t>
            </w:r>
          </w:p>
          <w:p w14:paraId="7F905AE5" w14:textId="7555305B" w:rsidR="00536EF4" w:rsidRPr="006E1507" w:rsidRDefault="00536EF4" w:rsidP="00536EF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5FFBF95A" w14:textId="674B5F91" w:rsidR="003A0632" w:rsidRPr="006E1507" w:rsidRDefault="00536EF4" w:rsidP="006E1507">
            <w:pPr>
              <w:pStyle w:val="ListBullet"/>
              <w:contextualSpacing w:val="0"/>
            </w:pPr>
            <w:r>
              <w:t>Penetration Testing</w:t>
            </w:r>
          </w:p>
          <w:p w14:paraId="6099DCC4" w14:textId="07922CC0" w:rsidR="001E3120" w:rsidRPr="006E1507" w:rsidRDefault="00536EF4" w:rsidP="006E1507">
            <w:pPr>
              <w:pStyle w:val="ListBullet"/>
              <w:contextualSpacing w:val="0"/>
            </w:pPr>
            <w:r>
              <w:t xml:space="preserve">Linux </w:t>
            </w:r>
          </w:p>
          <w:p w14:paraId="069BC933" w14:textId="73396553" w:rsidR="001E3120" w:rsidRDefault="00536EF4" w:rsidP="006E1507">
            <w:pPr>
              <w:pStyle w:val="ListBullet"/>
              <w:contextualSpacing w:val="0"/>
            </w:pPr>
            <w:r>
              <w:t>Web Development</w:t>
            </w:r>
          </w:p>
          <w:p w14:paraId="0734A19E" w14:textId="77777777" w:rsidR="00536EF4" w:rsidRDefault="00536EF4" w:rsidP="00536EF4">
            <w:pPr>
              <w:pStyle w:val="ListBullet"/>
              <w:contextualSpacing w:val="0"/>
            </w:pPr>
            <w:r>
              <w:t>Docker</w:t>
            </w:r>
          </w:p>
          <w:p w14:paraId="7EF57E90" w14:textId="77777777" w:rsidR="00606887" w:rsidRDefault="00606887" w:rsidP="00536EF4">
            <w:pPr>
              <w:pStyle w:val="ListBullet"/>
              <w:contextualSpacing w:val="0"/>
            </w:pPr>
            <w:r>
              <w:t xml:space="preserve">Threat Intel </w:t>
            </w:r>
          </w:p>
          <w:p w14:paraId="09B73AB3" w14:textId="7B46D63C" w:rsidR="00606887" w:rsidRPr="006E1507" w:rsidRDefault="00606887" w:rsidP="00536EF4">
            <w:pPr>
              <w:pStyle w:val="ListBullet"/>
              <w:contextualSpacing w:val="0"/>
            </w:pPr>
            <w:r>
              <w:t>Malware Analysis</w:t>
            </w:r>
          </w:p>
        </w:tc>
      </w:tr>
    </w:tbl>
    <w:p w14:paraId="6AA7EFBA" w14:textId="46DE4339" w:rsidR="00062D41" w:rsidRPr="00CF1A49" w:rsidRDefault="00062D41" w:rsidP="00062D41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062D41" w:rsidRPr="00CF1A49" w14:paraId="37D83CD6" w14:textId="77777777" w:rsidTr="008A652A">
        <w:tc>
          <w:tcPr>
            <w:tcW w:w="9355" w:type="dxa"/>
          </w:tcPr>
          <w:p w14:paraId="1209C306" w14:textId="24495185" w:rsidR="00062D41" w:rsidRPr="00CF1A49" w:rsidRDefault="00062D41" w:rsidP="008A652A">
            <w:pPr>
              <w:pStyle w:val="Heading2"/>
              <w:contextualSpacing w:val="0"/>
            </w:pPr>
            <w:r>
              <w:rPr>
                <w:bCs/>
              </w:rPr>
              <w:t>Acenka</w:t>
            </w:r>
          </w:p>
          <w:p w14:paraId="1385E1B7" w14:textId="222CE897" w:rsidR="00062D41" w:rsidRDefault="00062D41" w:rsidP="008A652A">
            <w:pPr>
              <w:pStyle w:val="ListParagraph"/>
              <w:numPr>
                <w:ilvl w:val="0"/>
                <w:numId w:val="15"/>
              </w:numPr>
            </w:pPr>
            <w:proofErr w:type="spellStart"/>
            <w:r w:rsidRPr="00062D41">
              <w:t>Acenka</w:t>
            </w:r>
            <w:proofErr w:type="spellEnd"/>
            <w:r w:rsidRPr="00062D41">
              <w:t xml:space="preserve"> is a vulnerability scanner for website</w:t>
            </w:r>
            <w:r>
              <w:t>s using CMS services.</w:t>
            </w:r>
          </w:p>
          <w:p w14:paraId="3BD67817" w14:textId="35D10891" w:rsidR="00062D41" w:rsidRDefault="00062D41" w:rsidP="008A652A">
            <w:pPr>
              <w:pStyle w:val="ListParagraph"/>
              <w:numPr>
                <w:ilvl w:val="0"/>
                <w:numId w:val="15"/>
              </w:numPr>
            </w:pPr>
            <w:r w:rsidRPr="00062D41">
              <w:t>Built to test common CMSs for vulnerabilities</w:t>
            </w:r>
            <w:r>
              <w:t>.</w:t>
            </w:r>
          </w:p>
          <w:p w14:paraId="0CBDF78F" w14:textId="77777777" w:rsidR="00062D41" w:rsidRDefault="00062D41" w:rsidP="008A652A">
            <w:pPr>
              <w:pStyle w:val="ListParagraph"/>
              <w:numPr>
                <w:ilvl w:val="0"/>
                <w:numId w:val="15"/>
              </w:numPr>
            </w:pPr>
            <w:r w:rsidRPr="00062D41">
              <w:lastRenderedPageBreak/>
              <w:t>Technologies Used - Python, JavaScript, Flask, Linux tools</w:t>
            </w:r>
            <w:r>
              <w:t>.</w:t>
            </w:r>
          </w:p>
          <w:p w14:paraId="30D61B98" w14:textId="77777777" w:rsidR="00062D41" w:rsidRDefault="00062D41" w:rsidP="00062D41"/>
          <w:p w14:paraId="2786A507" w14:textId="1D99F970" w:rsidR="00062D41" w:rsidRPr="00CF1A49" w:rsidRDefault="00062D41" w:rsidP="00062D41">
            <w:pPr>
              <w:pStyle w:val="Heading2"/>
              <w:contextualSpacing w:val="0"/>
            </w:pPr>
            <w:r>
              <w:rPr>
                <w:bCs/>
              </w:rPr>
              <w:t>RCOIN</w:t>
            </w:r>
            <w:r>
              <w:rPr>
                <w:rStyle w:val="SubtleReference"/>
              </w:rPr>
              <w:t xml:space="preserve"> </w:t>
            </w:r>
          </w:p>
          <w:p w14:paraId="6796603F" w14:textId="629FBA04" w:rsidR="00062D41" w:rsidRDefault="00062D41" w:rsidP="00062D41">
            <w:pPr>
              <w:pStyle w:val="ListParagraph"/>
              <w:numPr>
                <w:ilvl w:val="0"/>
                <w:numId w:val="15"/>
              </w:numPr>
            </w:pPr>
            <w:r w:rsidRPr="00062D41">
              <w:t>Implemented a blockchain based hotel booking application</w:t>
            </w:r>
            <w:r>
              <w:t>.</w:t>
            </w:r>
          </w:p>
          <w:p w14:paraId="3D1D5D00" w14:textId="2A85901C" w:rsidR="00062D41" w:rsidRDefault="00062D41" w:rsidP="00062D41">
            <w:pPr>
              <w:pStyle w:val="ListParagraph"/>
              <w:numPr>
                <w:ilvl w:val="0"/>
                <w:numId w:val="15"/>
              </w:numPr>
            </w:pPr>
            <w:r w:rsidRPr="00062D41">
              <w:t>This project was made as a submission to Rajasthan Hackathon 2018</w:t>
            </w:r>
            <w:r>
              <w:t>.</w:t>
            </w:r>
          </w:p>
          <w:p w14:paraId="78037624" w14:textId="23C0A4F8" w:rsidR="00062D41" w:rsidRPr="00CF1A49" w:rsidRDefault="00062D41" w:rsidP="00062D41">
            <w:pPr>
              <w:pStyle w:val="ListParagraph"/>
              <w:numPr>
                <w:ilvl w:val="0"/>
                <w:numId w:val="15"/>
              </w:numPr>
            </w:pPr>
            <w:r w:rsidRPr="00062D41">
              <w:t>Technologies used - Solidity, HTML/CSS, JavaScript, jQuery</w:t>
            </w:r>
            <w:r>
              <w:t>.</w:t>
            </w:r>
          </w:p>
        </w:tc>
      </w:tr>
    </w:tbl>
    <w:p w14:paraId="176C9007" w14:textId="77777777" w:rsidR="00606887" w:rsidRDefault="00606887" w:rsidP="0062312F">
      <w:pPr>
        <w:pStyle w:val="Heading1"/>
      </w:pPr>
    </w:p>
    <w:p w14:paraId="04AC4BEB" w14:textId="6BF454F8" w:rsidR="00AD782D" w:rsidRPr="00CF1A49" w:rsidRDefault="00536EF4" w:rsidP="0062312F">
      <w:pPr>
        <w:pStyle w:val="Heading1"/>
      </w:pPr>
      <w:r>
        <w:t>Achievements</w:t>
      </w:r>
    </w:p>
    <w:p w14:paraId="60E9176A" w14:textId="77790A63" w:rsidR="00B51D1B" w:rsidRDefault="00536EF4" w:rsidP="00536EF4">
      <w:pPr>
        <w:pStyle w:val="ListParagraph"/>
        <w:numPr>
          <w:ilvl w:val="0"/>
          <w:numId w:val="23"/>
        </w:numPr>
      </w:pPr>
      <w:r>
        <w:t xml:space="preserve">Ranked Hacker in </w:t>
      </w:r>
      <w:proofErr w:type="spellStart"/>
      <w:r>
        <w:t>HackTheBox</w:t>
      </w:r>
      <w:proofErr w:type="spellEnd"/>
      <w:r>
        <w:t xml:space="preserve">; Top 13% in </w:t>
      </w:r>
      <w:proofErr w:type="spellStart"/>
      <w:r>
        <w:t>TryHackMe</w:t>
      </w:r>
      <w:proofErr w:type="spellEnd"/>
    </w:p>
    <w:p w14:paraId="3287C799" w14:textId="35754572" w:rsidR="00536EF4" w:rsidRDefault="00536EF4" w:rsidP="00536EF4">
      <w:pPr>
        <w:pStyle w:val="ListParagraph"/>
        <w:numPr>
          <w:ilvl w:val="0"/>
          <w:numId w:val="23"/>
        </w:numPr>
      </w:pPr>
      <w:r w:rsidRPr="00536EF4">
        <w:t xml:space="preserve">2nd Runner Up @ </w:t>
      </w:r>
      <w:proofErr w:type="spellStart"/>
      <w:r w:rsidRPr="00536EF4">
        <w:t>HackNSIT</w:t>
      </w:r>
      <w:proofErr w:type="spellEnd"/>
    </w:p>
    <w:p w14:paraId="3572978C" w14:textId="22A31907" w:rsidR="00536EF4" w:rsidRDefault="00536EF4" w:rsidP="00536EF4">
      <w:pPr>
        <w:pStyle w:val="ListParagraph"/>
        <w:numPr>
          <w:ilvl w:val="0"/>
          <w:numId w:val="23"/>
        </w:numPr>
      </w:pPr>
      <w:r w:rsidRPr="00536EF4">
        <w:t xml:space="preserve">2nd Runner Up @ </w:t>
      </w:r>
      <w:proofErr w:type="spellStart"/>
      <w:r w:rsidRPr="00536EF4">
        <w:t>EncryptCTF</w:t>
      </w:r>
      <w:proofErr w:type="spellEnd"/>
    </w:p>
    <w:p w14:paraId="1BC32EA3" w14:textId="0F94F55C" w:rsidR="00536EF4" w:rsidRDefault="00536EF4" w:rsidP="00536EF4">
      <w:pPr>
        <w:pStyle w:val="ListParagraph"/>
        <w:numPr>
          <w:ilvl w:val="0"/>
          <w:numId w:val="23"/>
        </w:numPr>
      </w:pPr>
      <w:r w:rsidRPr="00536EF4">
        <w:t>Rank 225 @ MITRE CTF</w:t>
      </w:r>
    </w:p>
    <w:p w14:paraId="766F4696" w14:textId="3F32AE43" w:rsidR="00606887" w:rsidRDefault="00606887" w:rsidP="00536EF4">
      <w:pPr>
        <w:pStyle w:val="ListParagraph"/>
        <w:numPr>
          <w:ilvl w:val="0"/>
          <w:numId w:val="23"/>
        </w:numPr>
      </w:pPr>
      <w:proofErr w:type="spellStart"/>
      <w:r>
        <w:t>Certifed</w:t>
      </w:r>
      <w:proofErr w:type="spellEnd"/>
      <w:r>
        <w:t xml:space="preserve"> PNPT</w:t>
      </w:r>
    </w:p>
    <w:p w14:paraId="16DD8A8D" w14:textId="63E5D9D0" w:rsidR="00062D41" w:rsidRPr="00CF1A49" w:rsidRDefault="00062D41" w:rsidP="00062D41">
      <w:pPr>
        <w:pStyle w:val="Heading1"/>
      </w:pPr>
      <w:r>
        <w:t>Interests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062D41" w:rsidRPr="006E1507" w14:paraId="484824BA" w14:textId="77777777" w:rsidTr="008A652A">
        <w:tc>
          <w:tcPr>
            <w:tcW w:w="4680" w:type="dxa"/>
          </w:tcPr>
          <w:p w14:paraId="4C18FEDD" w14:textId="0F79AE4A" w:rsidR="00062D41" w:rsidRPr="006E1507" w:rsidRDefault="00062D41" w:rsidP="008A652A">
            <w:pPr>
              <w:pStyle w:val="ListBullet"/>
              <w:contextualSpacing w:val="0"/>
            </w:pPr>
            <w:r>
              <w:t>Gaming</w:t>
            </w:r>
          </w:p>
          <w:p w14:paraId="75F6549A" w14:textId="770F64A5" w:rsidR="00062D41" w:rsidRDefault="00062D41" w:rsidP="008A652A">
            <w:pPr>
              <w:pStyle w:val="ListBullet"/>
              <w:contextualSpacing w:val="0"/>
            </w:pPr>
            <w:r>
              <w:t>Programming</w:t>
            </w:r>
          </w:p>
          <w:p w14:paraId="06187C81" w14:textId="7E640E0D" w:rsidR="00062D41" w:rsidRDefault="00062D41" w:rsidP="008A652A">
            <w:pPr>
              <w:pStyle w:val="ListBullet"/>
              <w:contextualSpacing w:val="0"/>
            </w:pPr>
            <w:r>
              <w:t>Reading</w:t>
            </w:r>
          </w:p>
          <w:p w14:paraId="746D0B58" w14:textId="52BECDB9" w:rsidR="00062D41" w:rsidRDefault="00062D41" w:rsidP="008A652A">
            <w:pPr>
              <w:pStyle w:val="ListBullet"/>
              <w:contextualSpacing w:val="0"/>
            </w:pPr>
            <w:r>
              <w:t>Chess</w:t>
            </w:r>
          </w:p>
          <w:p w14:paraId="16592ECD" w14:textId="77777777" w:rsidR="00062D41" w:rsidRPr="006E1507" w:rsidRDefault="00062D41" w:rsidP="008A652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76651D73" w14:textId="6C72C068" w:rsidR="00062D41" w:rsidRPr="006E1507" w:rsidRDefault="00062D41" w:rsidP="008A652A">
            <w:pPr>
              <w:pStyle w:val="ListBullet"/>
              <w:contextualSpacing w:val="0"/>
            </w:pPr>
            <w:r>
              <w:t>Martial Arts</w:t>
            </w:r>
          </w:p>
          <w:p w14:paraId="2027C0B6" w14:textId="7B77B2A8" w:rsidR="00062D41" w:rsidRPr="006E1507" w:rsidRDefault="00062D41" w:rsidP="008A652A">
            <w:pPr>
              <w:pStyle w:val="ListBullet"/>
              <w:contextualSpacing w:val="0"/>
            </w:pPr>
            <w:r>
              <w:t>Football</w:t>
            </w:r>
          </w:p>
          <w:p w14:paraId="3018CA61" w14:textId="2A9100A7" w:rsidR="00062D41" w:rsidRDefault="00062D41" w:rsidP="008A652A">
            <w:pPr>
              <w:pStyle w:val="ListBullet"/>
              <w:contextualSpacing w:val="0"/>
            </w:pPr>
            <w:r>
              <w:t>CTF events</w:t>
            </w:r>
          </w:p>
          <w:p w14:paraId="4218B0EC" w14:textId="52AB23F5" w:rsidR="00062D41" w:rsidRPr="006E1507" w:rsidRDefault="00062D41" w:rsidP="008A652A">
            <w:pPr>
              <w:pStyle w:val="ListBullet"/>
              <w:contextualSpacing w:val="0"/>
            </w:pPr>
            <w:proofErr w:type="spellStart"/>
            <w:r>
              <w:t>Pentesting</w:t>
            </w:r>
            <w:proofErr w:type="spellEnd"/>
          </w:p>
        </w:tc>
      </w:tr>
    </w:tbl>
    <w:p w14:paraId="677A606F" w14:textId="260AB603" w:rsidR="00062D41" w:rsidRPr="006E1507" w:rsidRDefault="00062D41" w:rsidP="002F022E"/>
    <w:sectPr w:rsidR="00062D41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481A3" w14:textId="77777777" w:rsidR="004341AB" w:rsidRDefault="004341AB" w:rsidP="0068194B">
      <w:r>
        <w:separator/>
      </w:r>
    </w:p>
    <w:p w14:paraId="23AE0CC1" w14:textId="77777777" w:rsidR="004341AB" w:rsidRDefault="004341AB"/>
    <w:p w14:paraId="672C06FA" w14:textId="77777777" w:rsidR="004341AB" w:rsidRDefault="004341AB"/>
  </w:endnote>
  <w:endnote w:type="continuationSeparator" w:id="0">
    <w:p w14:paraId="729370CF" w14:textId="77777777" w:rsidR="004341AB" w:rsidRDefault="004341AB" w:rsidP="0068194B">
      <w:r>
        <w:continuationSeparator/>
      </w:r>
    </w:p>
    <w:p w14:paraId="1D5BBC5F" w14:textId="77777777" w:rsidR="004341AB" w:rsidRDefault="004341AB"/>
    <w:p w14:paraId="63565610" w14:textId="77777777" w:rsidR="004341AB" w:rsidRDefault="004341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28AFB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0CAED" w14:textId="77777777" w:rsidR="004341AB" w:rsidRDefault="004341AB" w:rsidP="0068194B">
      <w:r>
        <w:separator/>
      </w:r>
    </w:p>
    <w:p w14:paraId="0C75C735" w14:textId="77777777" w:rsidR="004341AB" w:rsidRDefault="004341AB"/>
    <w:p w14:paraId="1D67FF51" w14:textId="77777777" w:rsidR="004341AB" w:rsidRDefault="004341AB"/>
  </w:footnote>
  <w:footnote w:type="continuationSeparator" w:id="0">
    <w:p w14:paraId="4527DEF5" w14:textId="77777777" w:rsidR="004341AB" w:rsidRDefault="004341AB" w:rsidP="0068194B">
      <w:r>
        <w:continuationSeparator/>
      </w:r>
    </w:p>
    <w:p w14:paraId="25A12C6E" w14:textId="77777777" w:rsidR="004341AB" w:rsidRDefault="004341AB"/>
    <w:p w14:paraId="3332401E" w14:textId="77777777" w:rsidR="004341AB" w:rsidRDefault="004341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8F9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973B4F" wp14:editId="57CB06B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3295C4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734D4D"/>
    <w:multiLevelType w:val="hybridMultilevel"/>
    <w:tmpl w:val="5E32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BF20F9"/>
    <w:multiLevelType w:val="hybridMultilevel"/>
    <w:tmpl w:val="840656DE"/>
    <w:lvl w:ilvl="0" w:tplc="CEA6475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84CB0"/>
    <w:multiLevelType w:val="hybridMultilevel"/>
    <w:tmpl w:val="11FA1DC2"/>
    <w:lvl w:ilvl="0" w:tplc="2214B85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D771B"/>
    <w:multiLevelType w:val="hybridMultilevel"/>
    <w:tmpl w:val="72BC0D58"/>
    <w:lvl w:ilvl="0" w:tplc="957E798C">
      <w:start w:val="2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28965AC"/>
    <w:multiLevelType w:val="hybridMultilevel"/>
    <w:tmpl w:val="6D68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1556D"/>
    <w:multiLevelType w:val="hybridMultilevel"/>
    <w:tmpl w:val="31B2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C34C0"/>
    <w:multiLevelType w:val="hybridMultilevel"/>
    <w:tmpl w:val="ED1A88D8"/>
    <w:lvl w:ilvl="0" w:tplc="F80EC5D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36A88"/>
    <w:multiLevelType w:val="hybridMultilevel"/>
    <w:tmpl w:val="5B96E410"/>
    <w:lvl w:ilvl="0" w:tplc="957E798C">
      <w:start w:val="2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DEB746C"/>
    <w:multiLevelType w:val="hybridMultilevel"/>
    <w:tmpl w:val="9E583E96"/>
    <w:lvl w:ilvl="0" w:tplc="71C89DF8">
      <w:start w:val="226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F67FD"/>
    <w:multiLevelType w:val="hybridMultilevel"/>
    <w:tmpl w:val="254E6D20"/>
    <w:lvl w:ilvl="0" w:tplc="58BE0698">
      <w:start w:val="226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C6403"/>
    <w:multiLevelType w:val="hybridMultilevel"/>
    <w:tmpl w:val="48E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17AE8"/>
    <w:multiLevelType w:val="hybridMultilevel"/>
    <w:tmpl w:val="694643E0"/>
    <w:lvl w:ilvl="0" w:tplc="4CA00710">
      <w:start w:val="2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72F09"/>
    <w:multiLevelType w:val="hybridMultilevel"/>
    <w:tmpl w:val="46E66E7A"/>
    <w:lvl w:ilvl="0" w:tplc="58BE0698">
      <w:start w:val="226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F0D91"/>
    <w:multiLevelType w:val="hybridMultilevel"/>
    <w:tmpl w:val="611C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A70D4B"/>
    <w:multiLevelType w:val="hybridMultilevel"/>
    <w:tmpl w:val="F2AA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05821"/>
    <w:multiLevelType w:val="hybridMultilevel"/>
    <w:tmpl w:val="5638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E0BAC"/>
    <w:multiLevelType w:val="hybridMultilevel"/>
    <w:tmpl w:val="31F2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3596">
    <w:abstractNumId w:val="9"/>
  </w:num>
  <w:num w:numId="2" w16cid:durableId="318580472">
    <w:abstractNumId w:val="8"/>
  </w:num>
  <w:num w:numId="3" w16cid:durableId="1253778208">
    <w:abstractNumId w:val="7"/>
  </w:num>
  <w:num w:numId="4" w16cid:durableId="1237672465">
    <w:abstractNumId w:val="6"/>
  </w:num>
  <w:num w:numId="5" w16cid:durableId="1962103682">
    <w:abstractNumId w:val="14"/>
  </w:num>
  <w:num w:numId="6" w16cid:durableId="2125224688">
    <w:abstractNumId w:val="3"/>
  </w:num>
  <w:num w:numId="7" w16cid:durableId="1673219734">
    <w:abstractNumId w:val="15"/>
  </w:num>
  <w:num w:numId="8" w16cid:durableId="1684362246">
    <w:abstractNumId w:val="2"/>
  </w:num>
  <w:num w:numId="9" w16cid:durableId="126634006">
    <w:abstractNumId w:val="20"/>
  </w:num>
  <w:num w:numId="10" w16cid:durableId="1253858634">
    <w:abstractNumId w:val="5"/>
  </w:num>
  <w:num w:numId="11" w16cid:durableId="1482773165">
    <w:abstractNumId w:val="4"/>
  </w:num>
  <w:num w:numId="12" w16cid:durableId="1482501240">
    <w:abstractNumId w:val="1"/>
  </w:num>
  <w:num w:numId="13" w16cid:durableId="180054599">
    <w:abstractNumId w:val="0"/>
  </w:num>
  <w:num w:numId="14" w16cid:durableId="632948430">
    <w:abstractNumId w:val="13"/>
  </w:num>
  <w:num w:numId="15" w16cid:durableId="192772400">
    <w:abstractNumId w:val="10"/>
  </w:num>
  <w:num w:numId="16" w16cid:durableId="2011902915">
    <w:abstractNumId w:val="28"/>
  </w:num>
  <w:num w:numId="17" w16cid:durableId="94597101">
    <w:abstractNumId w:val="19"/>
  </w:num>
  <w:num w:numId="18" w16cid:durableId="802384415">
    <w:abstractNumId w:val="23"/>
  </w:num>
  <w:num w:numId="19" w16cid:durableId="269777153">
    <w:abstractNumId w:val="26"/>
  </w:num>
  <w:num w:numId="20" w16cid:durableId="10229959">
    <w:abstractNumId w:val="21"/>
  </w:num>
  <w:num w:numId="21" w16cid:durableId="1938752796">
    <w:abstractNumId w:val="17"/>
  </w:num>
  <w:num w:numId="22" w16cid:durableId="943074300">
    <w:abstractNumId w:val="24"/>
  </w:num>
  <w:num w:numId="23" w16cid:durableId="235749629">
    <w:abstractNumId w:val="27"/>
  </w:num>
  <w:num w:numId="24" w16cid:durableId="945884855">
    <w:abstractNumId w:val="16"/>
  </w:num>
  <w:num w:numId="25" w16cid:durableId="1787770530">
    <w:abstractNumId w:val="25"/>
  </w:num>
  <w:num w:numId="26" w16cid:durableId="386077339">
    <w:abstractNumId w:val="29"/>
  </w:num>
  <w:num w:numId="27" w16cid:durableId="590434863">
    <w:abstractNumId w:val="22"/>
  </w:num>
  <w:num w:numId="28" w16cid:durableId="1194342453">
    <w:abstractNumId w:val="18"/>
  </w:num>
  <w:num w:numId="29" w16cid:durableId="1133132082">
    <w:abstractNumId w:val="11"/>
  </w:num>
  <w:num w:numId="30" w16cid:durableId="2399471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74"/>
    <w:rsid w:val="000001EF"/>
    <w:rsid w:val="00007322"/>
    <w:rsid w:val="00007728"/>
    <w:rsid w:val="00024584"/>
    <w:rsid w:val="00024730"/>
    <w:rsid w:val="00055E95"/>
    <w:rsid w:val="00062D41"/>
    <w:rsid w:val="0007021F"/>
    <w:rsid w:val="000B2BA5"/>
    <w:rsid w:val="000F2F8C"/>
    <w:rsid w:val="0010006E"/>
    <w:rsid w:val="001045A8"/>
    <w:rsid w:val="00114A91"/>
    <w:rsid w:val="001427E1"/>
    <w:rsid w:val="00146C25"/>
    <w:rsid w:val="00163668"/>
    <w:rsid w:val="00171566"/>
    <w:rsid w:val="00174676"/>
    <w:rsid w:val="001755A8"/>
    <w:rsid w:val="00184014"/>
    <w:rsid w:val="00192008"/>
    <w:rsid w:val="00194EE4"/>
    <w:rsid w:val="001B518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D6C63"/>
    <w:rsid w:val="002E7E61"/>
    <w:rsid w:val="002F022E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CB9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1AB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2AF1"/>
    <w:rsid w:val="00513E2A"/>
    <w:rsid w:val="00536EF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6887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4C4C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16DE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1984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376C2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6B74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662D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4486A"/>
  <w15:chartTrackingRefBased/>
  <w15:docId w15:val="{68D00850-3D3E-C748-8274-0B24BBAF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4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r4cy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t14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eaa34cb4-e4e6-4217-979c-7aec83465ac4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shitij.tripathi/Library/Containers/com.microsoft.Word/Data/Library/Application%20Support/Microsoft/Office/16.0/DTS/Search/%7b1B66CB5F-1831-804A-B97F-BA5E732CC41D%7dtf1640260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72BB203F35BEA46BBEE37A56AA47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E4110-0416-5D43-8D92-8831D18024E0}"/>
      </w:docPartPr>
      <w:docPartBody>
        <w:p w:rsidR="008F5587" w:rsidRDefault="008F5587">
          <w:pPr>
            <w:pStyle w:val="C72BB203F35BEA46BBEE37A56AA4752D"/>
          </w:pPr>
          <w:r w:rsidRPr="00CF1A49">
            <w:t>·</w:t>
          </w:r>
        </w:p>
      </w:docPartBody>
    </w:docPart>
    <w:docPart>
      <w:docPartPr>
        <w:name w:val="79B272BAB55E024680FE97DA134DE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97CAB-6116-0743-948D-130BDE03746A}"/>
      </w:docPartPr>
      <w:docPartBody>
        <w:p w:rsidR="008F5587" w:rsidRDefault="008F5587">
          <w:pPr>
            <w:pStyle w:val="79B272BAB55E024680FE97DA134DEFEA"/>
          </w:pPr>
          <w:r w:rsidRPr="00CF1A49">
            <w:t>·</w:t>
          </w:r>
        </w:p>
      </w:docPartBody>
    </w:docPart>
    <w:docPart>
      <w:docPartPr>
        <w:name w:val="44B04B02EB8C12439B728D285DE1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BFF5B-9FB0-AF4A-B6DD-B1F7767E0894}"/>
      </w:docPartPr>
      <w:docPartBody>
        <w:p w:rsidR="008F5587" w:rsidRDefault="008F5587">
          <w:pPr>
            <w:pStyle w:val="44B04B02EB8C12439B728D285DE1BBA0"/>
          </w:pPr>
          <w:r w:rsidRPr="00CF1A49">
            <w:t>Experience</w:t>
          </w:r>
        </w:p>
      </w:docPartBody>
    </w:docPart>
    <w:docPart>
      <w:docPartPr>
        <w:name w:val="42FFC4B5F3CF6840B55783BCD733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FBE82-FBC6-654E-9C7C-5C97194FBA8E}"/>
      </w:docPartPr>
      <w:docPartBody>
        <w:p w:rsidR="008F5587" w:rsidRDefault="008F5587">
          <w:pPr>
            <w:pStyle w:val="42FFC4B5F3CF6840B55783BCD73346CD"/>
          </w:pPr>
          <w:r w:rsidRPr="00CF1A49">
            <w:t>Education</w:t>
          </w:r>
        </w:p>
      </w:docPartBody>
    </w:docPart>
    <w:docPart>
      <w:docPartPr>
        <w:name w:val="5D1F4CB0B87A1C4396E6230AB0365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5D2E6-D5DA-3A48-B3BD-A9C4A59163B6}"/>
      </w:docPartPr>
      <w:docPartBody>
        <w:p w:rsidR="008F5587" w:rsidRDefault="008F5587">
          <w:pPr>
            <w:pStyle w:val="5D1F4CB0B87A1C4396E6230AB03656EE"/>
          </w:pPr>
          <w:r w:rsidRPr="00CF1A49">
            <w:t>Skills</w:t>
          </w:r>
        </w:p>
      </w:docPartBody>
    </w:docPart>
    <w:docPart>
      <w:docPartPr>
        <w:name w:val="13515C7D8F0599459B2E3E845F3A9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F667D-B7A6-E045-A13D-9859CCDCB068}"/>
      </w:docPartPr>
      <w:docPartBody>
        <w:p w:rsidR="004A3DA3" w:rsidRDefault="002F54DF" w:rsidP="002F54DF">
          <w:pPr>
            <w:pStyle w:val="13515C7D8F0599459B2E3E845F3A931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87"/>
    <w:rsid w:val="001B5183"/>
    <w:rsid w:val="002F54DF"/>
    <w:rsid w:val="004A3DA3"/>
    <w:rsid w:val="004E6EFD"/>
    <w:rsid w:val="007C76EE"/>
    <w:rsid w:val="00814C4C"/>
    <w:rsid w:val="008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515C7D8F0599459B2E3E845F3A9317">
    <w:name w:val="13515C7D8F0599459B2E3E845F3A9317"/>
    <w:rsid w:val="002F54DF"/>
    <w:pPr>
      <w:spacing w:after="160" w:line="278" w:lineRule="auto"/>
    </w:p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72BB203F35BEA46BBEE37A56AA4752D">
    <w:name w:val="C72BB203F35BEA46BBEE37A56AA4752D"/>
  </w:style>
  <w:style w:type="paragraph" w:customStyle="1" w:styleId="79B272BAB55E024680FE97DA134DEFEA">
    <w:name w:val="79B272BAB55E024680FE97DA134DEFEA"/>
  </w:style>
  <w:style w:type="paragraph" w:customStyle="1" w:styleId="44B04B02EB8C12439B728D285DE1BBA0">
    <w:name w:val="44B04B02EB8C12439B728D285DE1BBA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2FFC4B5F3CF6840B55783BCD73346CD">
    <w:name w:val="42FFC4B5F3CF6840B55783BCD73346CD"/>
  </w:style>
  <w:style w:type="paragraph" w:customStyle="1" w:styleId="5D1F4CB0B87A1C4396E6230AB03656EE">
    <w:name w:val="5D1F4CB0B87A1C4396E6230AB036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{1B66CB5F-1831-804A-B97F-BA5E732CC41D}tf16402608.dotx</Template>
  <TotalTime>90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Kshitij Tripathi</cp:lastModifiedBy>
  <cp:revision>4</cp:revision>
  <cp:lastPrinted>2023-09-06T07:09:00Z</cp:lastPrinted>
  <dcterms:created xsi:type="dcterms:W3CDTF">2023-09-06T06:07:00Z</dcterms:created>
  <dcterms:modified xsi:type="dcterms:W3CDTF">2024-11-18T13:51:00Z</dcterms:modified>
  <cp:category/>
</cp:coreProperties>
</file>